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134" w:type="pct"/>
        <w:tblCellMar>
          <w:left w:w="0" w:type="dxa"/>
          <w:bottom w:w="115" w:type="dxa"/>
          <w:right w:w="0" w:type="dxa"/>
        </w:tblCellMar>
        <w:tblLook w:val="04A0" w:firstRow="1" w:lastRow="0" w:firstColumn="1" w:lastColumn="0" w:noHBand="0" w:noVBand="1"/>
        <w:tblDescription w:val="Layout table for name, contact info, and objective"/>
      </w:tblPr>
      <w:tblGrid>
        <w:gridCol w:w="9611"/>
      </w:tblGrid>
      <w:tr w:rsidR="00692703" w:rsidRPr="00CF1A49" w:rsidTr="006D2FAD">
        <w:trPr>
          <w:trHeight w:hRule="exact" w:val="1544"/>
        </w:trPr>
        <w:tc>
          <w:tcPr>
            <w:tcW w:w="9611" w:type="dxa"/>
            <w:tcMar>
              <w:top w:w="0" w:type="dxa"/>
              <w:bottom w:w="0" w:type="dxa"/>
            </w:tcMar>
          </w:tcPr>
          <w:p w:rsidR="00692703" w:rsidRPr="00904E54" w:rsidRDefault="00BD510F" w:rsidP="00913946">
            <w:pPr>
              <w:pStyle w:val="Title"/>
              <w:rPr>
                <w:b/>
                <w:sz w:val="48"/>
                <w:szCs w:val="48"/>
              </w:rPr>
            </w:pPr>
            <w:r>
              <w:rPr>
                <w:b/>
                <w:noProof/>
                <w:sz w:val="48"/>
                <w:szCs w:val="48"/>
              </w:rPr>
              <w:drawing>
                <wp:anchor distT="0" distB="0" distL="114300" distR="114300" simplePos="0" relativeHeight="251658240" behindDoc="1" locked="0" layoutInCell="1" allowOverlap="1">
                  <wp:simplePos x="0" y="0"/>
                  <wp:positionH relativeFrom="column">
                    <wp:posOffset>0</wp:posOffset>
                  </wp:positionH>
                  <wp:positionV relativeFrom="page">
                    <wp:posOffset>0</wp:posOffset>
                  </wp:positionV>
                  <wp:extent cx="914400" cy="954405"/>
                  <wp:effectExtent l="0" t="0" r="0" b="0"/>
                  <wp:wrapTight wrapText="bothSides">
                    <wp:wrapPolygon edited="0">
                      <wp:start x="0" y="0"/>
                      <wp:lineTo x="0" y="21126"/>
                      <wp:lineTo x="21150" y="21126"/>
                      <wp:lineTo x="211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1-19 at 23.14.58_eb7722a8.jpg"/>
                          <pic:cNvPicPr/>
                        </pic:nvPicPr>
                        <pic:blipFill>
                          <a:blip r:embed="rId7">
                            <a:extLst>
                              <a:ext uri="{28A0092B-C50C-407E-A947-70E740481C1C}">
                                <a14:useLocalDpi xmlns:a14="http://schemas.microsoft.com/office/drawing/2010/main" val="0"/>
                              </a:ext>
                            </a:extLst>
                          </a:blip>
                          <a:stretch>
                            <a:fillRect/>
                          </a:stretch>
                        </pic:blipFill>
                        <pic:spPr>
                          <a:xfrm>
                            <a:off x="0" y="0"/>
                            <a:ext cx="914400" cy="954405"/>
                          </a:xfrm>
                          <a:prstGeom prst="rect">
                            <a:avLst/>
                          </a:prstGeom>
                        </pic:spPr>
                      </pic:pic>
                    </a:graphicData>
                  </a:graphic>
                  <wp14:sizeRelH relativeFrom="margin">
                    <wp14:pctWidth>0</wp14:pctWidth>
                  </wp14:sizeRelH>
                  <wp14:sizeRelV relativeFrom="margin">
                    <wp14:pctHeight>0</wp14:pctHeight>
                  </wp14:sizeRelV>
                </wp:anchor>
              </w:drawing>
            </w:r>
            <w:r w:rsidR="0050068E" w:rsidRPr="00904E54">
              <w:rPr>
                <w:b/>
                <w:color w:val="auto"/>
                <w:sz w:val="48"/>
                <w:szCs w:val="48"/>
              </w:rPr>
              <w:t>DHANESH</w:t>
            </w:r>
            <w:r w:rsidR="0050068E" w:rsidRPr="00904E54">
              <w:rPr>
                <w:b/>
                <w:sz w:val="48"/>
                <w:szCs w:val="48"/>
              </w:rPr>
              <w:t xml:space="preserve"> </w:t>
            </w:r>
            <w:r w:rsidR="0050068E" w:rsidRPr="00904E54">
              <w:rPr>
                <w:b/>
                <w:color w:val="auto"/>
                <w:sz w:val="48"/>
                <w:szCs w:val="48"/>
              </w:rPr>
              <w:t>thampi</w:t>
            </w:r>
          </w:p>
          <w:p w:rsidR="00692703" w:rsidRPr="00CF1A49" w:rsidRDefault="0022138F" w:rsidP="00913946">
            <w:pPr>
              <w:pStyle w:val="ContactInfo"/>
              <w:contextualSpacing w:val="0"/>
            </w:pPr>
            <w:sdt>
              <w:sdtPr>
                <w:alias w:val="Enter address:"/>
                <w:tag w:val="Enter address:"/>
                <w:id w:val="352083995"/>
                <w:placeholder>
                  <w:docPart w:val="DE1AF543577E424182BE26A7915FD088"/>
                </w:placeholder>
                <w:temporary/>
                <w:showingPlcHdr/>
                <w15:appearance w15:val="hidden"/>
              </w:sdtPr>
              <w:sdtEndPr/>
              <w:sdtContent>
                <w:r w:rsidR="00C57FC6" w:rsidRPr="00D254EB">
                  <w:rPr>
                    <w:color w:val="auto"/>
                  </w:rPr>
                  <w:t>Address</w:t>
                </w:r>
              </w:sdtContent>
            </w:sdt>
            <w:r w:rsidR="00692703" w:rsidRPr="00CF1A49">
              <w:t xml:space="preserve"> </w:t>
            </w:r>
            <w:r w:rsidR="00904E54">
              <w:t>:</w:t>
            </w:r>
            <w:r w:rsidR="00904E54" w:rsidRPr="00A5748A">
              <w:rPr>
                <w:color w:val="auto"/>
              </w:rPr>
              <w:t xml:space="preserve"> </w:t>
            </w:r>
            <w:proofErr w:type="spellStart"/>
            <w:r w:rsidR="00904E54" w:rsidRPr="00A5748A">
              <w:rPr>
                <w:color w:val="auto"/>
              </w:rPr>
              <w:t>Nalinam</w:t>
            </w:r>
            <w:proofErr w:type="spellEnd"/>
            <w:r w:rsidR="00904E54" w:rsidRPr="00A5748A">
              <w:rPr>
                <w:color w:val="auto"/>
              </w:rPr>
              <w:t xml:space="preserve">, </w:t>
            </w:r>
            <w:proofErr w:type="spellStart"/>
            <w:r w:rsidR="00904E54" w:rsidRPr="00A5748A">
              <w:rPr>
                <w:color w:val="auto"/>
              </w:rPr>
              <w:t>Navadara</w:t>
            </w:r>
            <w:proofErr w:type="spellEnd"/>
            <w:r w:rsidR="004E6849">
              <w:rPr>
                <w:color w:val="auto"/>
              </w:rPr>
              <w:t xml:space="preserve"> </w:t>
            </w:r>
            <w:proofErr w:type="spellStart"/>
            <w:r w:rsidR="004E6849">
              <w:rPr>
                <w:color w:val="auto"/>
              </w:rPr>
              <w:t>j</w:t>
            </w:r>
            <w:r w:rsidR="0050068E" w:rsidRPr="00A5748A">
              <w:rPr>
                <w:color w:val="auto"/>
              </w:rPr>
              <w:t>n</w:t>
            </w:r>
            <w:proofErr w:type="spellEnd"/>
            <w:r w:rsidR="00904E54">
              <w:rPr>
                <w:color w:val="auto"/>
              </w:rPr>
              <w:t xml:space="preserve"> </w:t>
            </w:r>
            <w:proofErr w:type="spellStart"/>
            <w:r w:rsidR="00904E54">
              <w:rPr>
                <w:color w:val="auto"/>
              </w:rPr>
              <w:t>K</w:t>
            </w:r>
            <w:r w:rsidR="0050068E" w:rsidRPr="00A5748A">
              <w:rPr>
                <w:color w:val="auto"/>
              </w:rPr>
              <w:t>orani</w:t>
            </w:r>
            <w:proofErr w:type="spellEnd"/>
            <w:r w:rsidR="0050068E" w:rsidRPr="00A5748A">
              <w:rPr>
                <w:color w:val="auto"/>
              </w:rPr>
              <w:t xml:space="preserve"> PO </w:t>
            </w:r>
            <w:proofErr w:type="spellStart"/>
            <w:r w:rsidR="0050068E" w:rsidRPr="00A5748A">
              <w:rPr>
                <w:color w:val="auto"/>
              </w:rPr>
              <w:t>Thiruvanthapuram</w:t>
            </w:r>
            <w:proofErr w:type="spellEnd"/>
            <w:r w:rsidR="0050068E" w:rsidRPr="00A5748A">
              <w:rPr>
                <w:color w:val="auto"/>
              </w:rPr>
              <w:t>.</w:t>
            </w:r>
            <w:r w:rsidR="00692703" w:rsidRPr="00A5748A">
              <w:rPr>
                <w:color w:val="auto"/>
              </w:rPr>
              <w:t xml:space="preserve"> </w:t>
            </w:r>
            <w:r w:rsidR="0050068E" w:rsidRPr="00A5748A">
              <w:rPr>
                <w:color w:val="auto"/>
              </w:rPr>
              <w:t>Phone:6282874252</w:t>
            </w:r>
          </w:p>
          <w:p w:rsidR="0050068E" w:rsidRDefault="0050068E" w:rsidP="0050068E">
            <w:pPr>
              <w:pStyle w:val="ContactInfoEmphasis"/>
              <w:contextualSpacing w:val="0"/>
            </w:pPr>
            <w:r>
              <w:t>Email: dhaneshthampi10@gmail.com</w:t>
            </w:r>
          </w:p>
          <w:p w:rsidR="00692703" w:rsidRPr="00CF1A49" w:rsidRDefault="0050068E" w:rsidP="00A05475">
            <w:pPr>
              <w:pStyle w:val="ContactInfoEmphasis"/>
              <w:contextualSpacing w:val="0"/>
            </w:pPr>
            <w:r>
              <w:t>LinkedIn :DHANESH THAMPI</w:t>
            </w:r>
            <w:r w:rsidR="00692703" w:rsidRPr="00CF1A49">
              <w:t xml:space="preserve"> </w:t>
            </w:r>
          </w:p>
        </w:tc>
      </w:tr>
      <w:tr w:rsidR="009571D8" w:rsidRPr="00CF1A49" w:rsidTr="006D2FAD">
        <w:trPr>
          <w:trHeight w:val="689"/>
        </w:trPr>
        <w:tc>
          <w:tcPr>
            <w:tcW w:w="9611" w:type="dxa"/>
            <w:tcMar>
              <w:top w:w="432" w:type="dxa"/>
            </w:tcMar>
          </w:tcPr>
          <w:p w:rsidR="001755A8" w:rsidRPr="00CF1A49" w:rsidRDefault="00A05475" w:rsidP="00913946">
            <w:pPr>
              <w:contextualSpacing w:val="0"/>
            </w:pPr>
            <w:r w:rsidRPr="00A5748A">
              <w:rPr>
                <w:color w:val="auto"/>
              </w:rPr>
              <w:t>Hello, my name is Dhanesh. I am a hardworking, honest individual. I am a good timekeeper, always willing to learn new skills. I am friendly and helpful .I am well organized and always plan ahead to make sure I manage my time well.</w:t>
            </w:r>
          </w:p>
        </w:tc>
      </w:tr>
    </w:tbl>
    <w:p w:rsidR="004E01EB" w:rsidRPr="00CF1A49" w:rsidRDefault="0022138F" w:rsidP="004E01EB">
      <w:pPr>
        <w:pStyle w:val="Heading1"/>
      </w:pPr>
      <w:sdt>
        <w:sdtPr>
          <w:alias w:val="Experience:"/>
          <w:tag w:val="Experience:"/>
          <w:id w:val="-1983300934"/>
          <w:placeholder>
            <w:docPart w:val="768523949C704A6D93E05EC519333791"/>
          </w:placeholder>
          <w:temporary/>
          <w:showingPlcHdr/>
          <w15:appearance w15:val="hidden"/>
        </w:sdtPr>
        <w:sdtEndPr/>
        <w:sdtContent>
          <w:r w:rsidR="004E01EB" w:rsidRPr="00CF1A49">
            <w:t>Experience</w:t>
          </w:r>
        </w:sdtContent>
      </w:sdt>
    </w:p>
    <w:tbl>
      <w:tblPr>
        <w:tblStyle w:val="TableGrid"/>
        <w:tblW w:w="495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49"/>
      </w:tblGrid>
      <w:tr w:rsidR="001D0BF1" w:rsidRPr="00CF1A49" w:rsidTr="002514A7">
        <w:trPr>
          <w:trHeight w:val="1661"/>
        </w:trPr>
        <w:tc>
          <w:tcPr>
            <w:tcW w:w="9250" w:type="dxa"/>
          </w:tcPr>
          <w:p w:rsidR="001D0BF1" w:rsidRPr="00CF1A49" w:rsidRDefault="007654BD" w:rsidP="001D0BF1">
            <w:pPr>
              <w:pStyle w:val="Heading3"/>
              <w:contextualSpacing w:val="0"/>
              <w:outlineLvl w:val="2"/>
            </w:pPr>
            <w:r>
              <w:t>April 2023</w:t>
            </w:r>
            <w:r w:rsidR="001D0BF1" w:rsidRPr="00CF1A49">
              <w:t xml:space="preserve"> – </w:t>
            </w:r>
            <w:r>
              <w:t>present</w:t>
            </w:r>
          </w:p>
          <w:p w:rsidR="001D0BF1" w:rsidRPr="00CF1A49" w:rsidRDefault="007654BD" w:rsidP="001D0BF1">
            <w:pPr>
              <w:pStyle w:val="Heading2"/>
              <w:contextualSpacing w:val="0"/>
              <w:outlineLvl w:val="1"/>
            </w:pPr>
            <w:r>
              <w:t>Python-Full Stack Developer (Intern)</w:t>
            </w:r>
            <w:r w:rsidR="001D0BF1" w:rsidRPr="00CF1A49">
              <w:t xml:space="preserve">, </w:t>
            </w:r>
            <w:r>
              <w:t>Quest Innovative solutions</w:t>
            </w:r>
          </w:p>
          <w:p w:rsidR="001E3120" w:rsidRPr="00CF1A49" w:rsidRDefault="00A05475" w:rsidP="001D0BF1">
            <w:pPr>
              <w:contextualSpacing w:val="0"/>
            </w:pPr>
            <w:r w:rsidRPr="00A5748A">
              <w:rPr>
                <w:color w:val="auto"/>
              </w:rPr>
              <w:t>Achieving growth of 100% in six</w:t>
            </w:r>
            <w:r w:rsidR="007654BD" w:rsidRPr="00A5748A">
              <w:rPr>
                <w:color w:val="auto"/>
              </w:rPr>
              <w:t xml:space="preserve"> months. Spearheaded the development and implementation of Web Application, Building Systems, Business Requirements, Design teams, Interactive Web, Mobile web, Technical Requirements, Web Apps. Improved employee retention by adopting a new internal communications methodology and restructured employee benefits</w:t>
            </w:r>
            <w:r w:rsidR="00A5748A" w:rsidRPr="00A5748A">
              <w:rPr>
                <w:color w:val="auto"/>
              </w:rPr>
              <w:t>.</w:t>
            </w:r>
          </w:p>
        </w:tc>
      </w:tr>
      <w:tr w:rsidR="00F61DF9" w:rsidRPr="00CF1A49" w:rsidTr="002514A7">
        <w:trPr>
          <w:trHeight w:val="253"/>
        </w:trPr>
        <w:tc>
          <w:tcPr>
            <w:tcW w:w="9250" w:type="dxa"/>
            <w:tcMar>
              <w:top w:w="216" w:type="dxa"/>
            </w:tcMar>
          </w:tcPr>
          <w:p w:rsidR="00F61DF9" w:rsidRDefault="00F61DF9" w:rsidP="00F61DF9"/>
        </w:tc>
      </w:tr>
    </w:tbl>
    <w:sdt>
      <w:sdtPr>
        <w:alias w:val="Education:"/>
        <w:tag w:val="Education:"/>
        <w:id w:val="-1908763273"/>
        <w:placeholder>
          <w:docPart w:val="8315340CB3B14FF5AD2C5131175B72E1"/>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1D0BF1" w:rsidP="001D0BF1">
            <w:pPr>
              <w:pStyle w:val="Heading3"/>
              <w:contextualSpacing w:val="0"/>
              <w:outlineLvl w:val="2"/>
            </w:pPr>
            <w:r w:rsidRPr="00CF1A49">
              <w:t xml:space="preserve"> </w:t>
            </w:r>
            <w:r w:rsidR="00877B80">
              <w:t>2019 - 2023</w:t>
            </w:r>
          </w:p>
          <w:p w:rsidR="001D0BF1" w:rsidRPr="00CF1A49" w:rsidRDefault="00877B80" w:rsidP="001D0BF1">
            <w:pPr>
              <w:pStyle w:val="Heading2"/>
              <w:contextualSpacing w:val="0"/>
              <w:outlineLvl w:val="1"/>
            </w:pPr>
            <w:r>
              <w:t>Bachelor of Technology</w:t>
            </w:r>
            <w:r w:rsidR="001D0BF1" w:rsidRPr="00CF1A49">
              <w:t xml:space="preserve">, </w:t>
            </w:r>
            <w:r>
              <w:t>University college of engineering, Kariavattom</w:t>
            </w:r>
          </w:p>
          <w:p w:rsidR="00877B80" w:rsidRDefault="00877B80" w:rsidP="007538DC">
            <w:pPr>
              <w:contextualSpacing w:val="0"/>
            </w:pPr>
            <w:r>
              <w:t xml:space="preserve">Branch: Information Technology </w:t>
            </w:r>
          </w:p>
          <w:p w:rsidR="007538DC" w:rsidRPr="00CF1A49" w:rsidRDefault="00877B80" w:rsidP="007538DC">
            <w:pPr>
              <w:contextualSpacing w:val="0"/>
            </w:pPr>
            <w:r>
              <w:t>CGPA:6.97</w:t>
            </w:r>
          </w:p>
        </w:tc>
      </w:tr>
      <w:tr w:rsidR="00F61DF9" w:rsidRPr="00CF1A49" w:rsidTr="00F61DF9">
        <w:tc>
          <w:tcPr>
            <w:tcW w:w="9355" w:type="dxa"/>
            <w:tcMar>
              <w:top w:w="216" w:type="dxa"/>
            </w:tcMar>
          </w:tcPr>
          <w:p w:rsidR="00F61DF9" w:rsidRPr="00CF1A49" w:rsidRDefault="00F61DF9" w:rsidP="00F61DF9">
            <w:pPr>
              <w:pStyle w:val="Heading3"/>
              <w:contextualSpacing w:val="0"/>
              <w:outlineLvl w:val="2"/>
            </w:pPr>
            <w:r w:rsidRPr="00CF1A49">
              <w:t xml:space="preserve"> </w:t>
            </w:r>
            <w:r w:rsidR="00877B80">
              <w:t>2018-2019</w:t>
            </w:r>
          </w:p>
          <w:p w:rsidR="00F61DF9" w:rsidRDefault="00877B80" w:rsidP="00F61DF9">
            <w:pPr>
              <w:pStyle w:val="Heading2"/>
              <w:contextualSpacing w:val="0"/>
              <w:outlineLvl w:val="1"/>
              <w:rPr>
                <w:rStyle w:val="SubtleReference"/>
              </w:rPr>
            </w:pPr>
            <w:r>
              <w:t>XII th -STATE</w:t>
            </w:r>
            <w:r w:rsidR="00F61DF9" w:rsidRPr="00CF1A49">
              <w:t xml:space="preserve">, </w:t>
            </w:r>
            <w:r w:rsidRPr="0090315A">
              <w:rPr>
                <w:rStyle w:val="SubtleReference"/>
                <w:b/>
                <w:color w:val="156138" w:themeColor="accent1" w:themeShade="BF"/>
              </w:rPr>
              <w:t>St.john’s hss nalanchira tvm</w:t>
            </w:r>
          </w:p>
          <w:p w:rsidR="00A05475" w:rsidRPr="00A05475" w:rsidRDefault="00A05475" w:rsidP="00F61DF9">
            <w:pPr>
              <w:pStyle w:val="Heading2"/>
              <w:contextualSpacing w:val="0"/>
              <w:outlineLvl w:val="1"/>
              <w:rPr>
                <w:sz w:val="22"/>
                <w:szCs w:val="22"/>
              </w:rPr>
            </w:pPr>
            <w:r w:rsidRPr="00A05475">
              <w:rPr>
                <w:rStyle w:val="SubtleReference"/>
                <w:sz w:val="22"/>
                <w:szCs w:val="22"/>
              </w:rPr>
              <w:t>COmputer science</w:t>
            </w:r>
          </w:p>
          <w:p w:rsidR="00F61DF9" w:rsidRDefault="00877B80" w:rsidP="00F61DF9">
            <w:r>
              <w:t>Marks :- 80%</w:t>
            </w:r>
          </w:p>
          <w:p w:rsidR="00877B80" w:rsidRDefault="00877B80" w:rsidP="00F61DF9"/>
          <w:p w:rsidR="00877B80" w:rsidRDefault="00877B80" w:rsidP="00F61DF9">
            <w:r>
              <w:t>2016-2017</w:t>
            </w:r>
          </w:p>
          <w:p w:rsidR="00877B80" w:rsidRDefault="00877B80" w:rsidP="00F61DF9">
            <w:pPr>
              <w:rPr>
                <w:b/>
                <w:color w:val="156138" w:themeColor="accent1" w:themeShade="BF"/>
                <w:sz w:val="28"/>
                <w:szCs w:val="28"/>
              </w:rPr>
            </w:pPr>
            <w:r w:rsidRPr="00A05475">
              <w:rPr>
                <w:b/>
                <w:color w:val="156138" w:themeColor="accent1" w:themeShade="BF"/>
                <w:sz w:val="28"/>
                <w:szCs w:val="28"/>
              </w:rPr>
              <w:t>X</w:t>
            </w:r>
            <w:r w:rsidR="00D254EB">
              <w:rPr>
                <w:b/>
                <w:color w:val="156138" w:themeColor="accent1" w:themeShade="BF"/>
                <w:sz w:val="28"/>
                <w:szCs w:val="28"/>
              </w:rPr>
              <w:t xml:space="preserve"> TH</w:t>
            </w:r>
            <w:r w:rsidR="00A05475">
              <w:rPr>
                <w:b/>
                <w:color w:val="156138" w:themeColor="accent1" w:themeShade="BF"/>
                <w:sz w:val="28"/>
                <w:szCs w:val="28"/>
              </w:rPr>
              <w:t>–</w:t>
            </w:r>
            <w:r w:rsidRPr="00A05475">
              <w:rPr>
                <w:b/>
                <w:color w:val="156138" w:themeColor="accent1" w:themeShade="BF"/>
                <w:sz w:val="28"/>
                <w:szCs w:val="28"/>
              </w:rPr>
              <w:t>CBSE</w:t>
            </w:r>
            <w:r w:rsidR="00A05475">
              <w:rPr>
                <w:b/>
                <w:color w:val="156138" w:themeColor="accent1" w:themeShade="BF"/>
                <w:sz w:val="28"/>
                <w:szCs w:val="28"/>
              </w:rPr>
              <w:t>,ST.JOSEPH’S SCHOOL MUTTADA TVM</w:t>
            </w:r>
          </w:p>
          <w:p w:rsidR="00A05475" w:rsidRPr="00A05475" w:rsidRDefault="00A05475" w:rsidP="00F61DF9">
            <w:pPr>
              <w:rPr>
                <w:color w:val="auto"/>
              </w:rPr>
            </w:pPr>
            <w:r w:rsidRPr="00A05475">
              <w:rPr>
                <w:color w:val="auto"/>
              </w:rPr>
              <w:t>CGPA:9.8</w:t>
            </w:r>
          </w:p>
        </w:tc>
      </w:tr>
    </w:tbl>
    <w:sdt>
      <w:sdtPr>
        <w:alias w:val="Skills:"/>
        <w:tag w:val="Skills:"/>
        <w:id w:val="-1392877668"/>
        <w:placeholder>
          <w:docPart w:val="1DF0375596DF45BAB41345A5EFC12281"/>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2514A7">
        <w:tc>
          <w:tcPr>
            <w:tcW w:w="4680" w:type="dxa"/>
          </w:tcPr>
          <w:p w:rsidR="001E3120" w:rsidRPr="00D254EB" w:rsidRDefault="00A05475" w:rsidP="006D2FAD">
            <w:pPr>
              <w:pStyle w:val="ListBullet"/>
              <w:numPr>
                <w:ilvl w:val="0"/>
                <w:numId w:val="14"/>
              </w:numPr>
              <w:contextualSpacing w:val="0"/>
              <w:rPr>
                <w:color w:val="auto"/>
              </w:rPr>
            </w:pPr>
            <w:r w:rsidRPr="00D254EB">
              <w:rPr>
                <w:color w:val="auto"/>
              </w:rPr>
              <w:t>FRONT-END TOOLS:</w:t>
            </w:r>
            <w:r w:rsidR="006D2FAD" w:rsidRPr="00D254EB">
              <w:rPr>
                <w:color w:val="auto"/>
              </w:rPr>
              <w:t xml:space="preserve">                      </w:t>
            </w:r>
          </w:p>
          <w:p w:rsidR="00A05475" w:rsidRPr="00D254EB" w:rsidRDefault="006D2FAD" w:rsidP="006D2FAD">
            <w:pPr>
              <w:pStyle w:val="ListBullet"/>
              <w:numPr>
                <w:ilvl w:val="0"/>
                <w:numId w:val="0"/>
              </w:numPr>
              <w:ind w:left="360"/>
              <w:contextualSpacing w:val="0"/>
              <w:rPr>
                <w:color w:val="auto"/>
              </w:rPr>
            </w:pPr>
            <w:r w:rsidRPr="00D254EB">
              <w:rPr>
                <w:color w:val="auto"/>
              </w:rPr>
              <w:t xml:space="preserve">    </w:t>
            </w:r>
            <w:r w:rsidR="00F13C7D">
              <w:rPr>
                <w:color w:val="auto"/>
              </w:rPr>
              <w:t xml:space="preserve">    </w:t>
            </w:r>
            <w:r w:rsidRPr="00D254EB">
              <w:rPr>
                <w:color w:val="auto"/>
              </w:rPr>
              <w:t xml:space="preserve"> HTML</w:t>
            </w:r>
            <w:r w:rsidRPr="00D254EB">
              <w:rPr>
                <w:color w:val="auto"/>
              </w:rPr>
              <w:br/>
              <w:t xml:space="preserve">     </w:t>
            </w:r>
            <w:r w:rsidR="00F13C7D">
              <w:rPr>
                <w:color w:val="auto"/>
              </w:rPr>
              <w:t xml:space="preserve">    C</w:t>
            </w:r>
            <w:r w:rsidRPr="00D254EB">
              <w:rPr>
                <w:color w:val="auto"/>
              </w:rPr>
              <w:t>SS(frame work Bootstrap)</w:t>
            </w:r>
          </w:p>
          <w:p w:rsidR="006D2FAD" w:rsidRPr="00D254EB" w:rsidRDefault="006D2FAD" w:rsidP="006D2FAD">
            <w:pPr>
              <w:pStyle w:val="ListBullet"/>
              <w:numPr>
                <w:ilvl w:val="0"/>
                <w:numId w:val="0"/>
              </w:numPr>
              <w:ind w:left="360"/>
              <w:contextualSpacing w:val="0"/>
              <w:rPr>
                <w:color w:val="auto"/>
              </w:rPr>
            </w:pPr>
            <w:r w:rsidRPr="00D254EB">
              <w:rPr>
                <w:color w:val="auto"/>
              </w:rPr>
              <w:t xml:space="preserve">    </w:t>
            </w:r>
            <w:r w:rsidR="002514A7" w:rsidRPr="00D254EB">
              <w:rPr>
                <w:color w:val="auto"/>
              </w:rPr>
              <w:t xml:space="preserve"> </w:t>
            </w:r>
            <w:r w:rsidR="00F13C7D">
              <w:rPr>
                <w:color w:val="auto"/>
              </w:rPr>
              <w:t xml:space="preserve">    </w:t>
            </w:r>
            <w:r w:rsidRPr="00D254EB">
              <w:rPr>
                <w:color w:val="auto"/>
              </w:rPr>
              <w:t>JavaScript</w:t>
            </w:r>
          </w:p>
          <w:p w:rsidR="006D2FAD" w:rsidRPr="00D254EB" w:rsidRDefault="006D2FAD" w:rsidP="006D2FAD">
            <w:pPr>
              <w:pStyle w:val="ListBullet"/>
              <w:numPr>
                <w:ilvl w:val="0"/>
                <w:numId w:val="0"/>
              </w:numPr>
              <w:ind w:left="360"/>
              <w:contextualSpacing w:val="0"/>
              <w:rPr>
                <w:color w:val="auto"/>
              </w:rPr>
            </w:pPr>
            <w:r w:rsidRPr="00D254EB">
              <w:rPr>
                <w:color w:val="auto"/>
              </w:rPr>
              <w:t xml:space="preserve">     </w:t>
            </w:r>
            <w:r w:rsidR="00F13C7D">
              <w:rPr>
                <w:color w:val="auto"/>
              </w:rPr>
              <w:t xml:space="preserve">    </w:t>
            </w:r>
            <w:r w:rsidRPr="00D254EB">
              <w:rPr>
                <w:color w:val="auto"/>
              </w:rPr>
              <w:t>jQuery</w:t>
            </w:r>
          </w:p>
          <w:p w:rsidR="001F4E6D" w:rsidRPr="00D254EB" w:rsidRDefault="006D2FAD" w:rsidP="002514A7">
            <w:pPr>
              <w:pStyle w:val="ListBullet"/>
              <w:numPr>
                <w:ilvl w:val="0"/>
                <w:numId w:val="14"/>
              </w:numPr>
              <w:contextualSpacing w:val="0"/>
              <w:rPr>
                <w:color w:val="auto"/>
              </w:rPr>
            </w:pPr>
            <w:r w:rsidRPr="00D254EB">
              <w:rPr>
                <w:color w:val="auto"/>
              </w:rPr>
              <w:t>DATABASE:</w:t>
            </w:r>
          </w:p>
          <w:p w:rsidR="006D2FAD" w:rsidRPr="006E1507" w:rsidRDefault="002514A7" w:rsidP="006D2FAD">
            <w:pPr>
              <w:pStyle w:val="ListBullet"/>
              <w:numPr>
                <w:ilvl w:val="0"/>
                <w:numId w:val="0"/>
              </w:numPr>
              <w:ind w:left="360"/>
              <w:contextualSpacing w:val="0"/>
            </w:pPr>
            <w:r w:rsidRPr="00D254EB">
              <w:rPr>
                <w:color w:val="auto"/>
              </w:rPr>
              <w:t xml:space="preserve">      </w:t>
            </w:r>
            <w:r w:rsidR="00F13C7D">
              <w:rPr>
                <w:color w:val="auto"/>
              </w:rPr>
              <w:t xml:space="preserve">   </w:t>
            </w:r>
            <w:r w:rsidR="006D2FAD" w:rsidRPr="00D254EB">
              <w:rPr>
                <w:color w:val="auto"/>
              </w:rPr>
              <w:t>MySQL workbench</w:t>
            </w:r>
          </w:p>
        </w:tc>
        <w:tc>
          <w:tcPr>
            <w:tcW w:w="4680" w:type="dxa"/>
            <w:tcMar>
              <w:left w:w="360" w:type="dxa"/>
            </w:tcMar>
          </w:tcPr>
          <w:p w:rsidR="003A0632" w:rsidRPr="00D254EB" w:rsidRDefault="00F13C7D" w:rsidP="006E1507">
            <w:pPr>
              <w:pStyle w:val="ListBullet"/>
              <w:contextualSpacing w:val="0"/>
              <w:rPr>
                <w:color w:val="auto"/>
              </w:rPr>
            </w:pPr>
            <w:r>
              <w:rPr>
                <w:color w:val="auto"/>
              </w:rPr>
              <w:t>BACK</w:t>
            </w:r>
            <w:r w:rsidR="006D2FAD" w:rsidRPr="00D254EB">
              <w:rPr>
                <w:color w:val="auto"/>
              </w:rPr>
              <w:t>-END-TOOLS:</w:t>
            </w:r>
          </w:p>
          <w:p w:rsidR="006D2FAD" w:rsidRPr="00D254EB" w:rsidRDefault="002514A7" w:rsidP="006D2FAD">
            <w:pPr>
              <w:pStyle w:val="ListBullet"/>
              <w:numPr>
                <w:ilvl w:val="0"/>
                <w:numId w:val="0"/>
              </w:numPr>
              <w:contextualSpacing w:val="0"/>
              <w:rPr>
                <w:color w:val="auto"/>
              </w:rPr>
            </w:pPr>
            <w:r w:rsidRPr="00D254EB">
              <w:rPr>
                <w:color w:val="auto"/>
              </w:rPr>
              <w:t xml:space="preserve">         </w:t>
            </w:r>
            <w:r w:rsidR="00F13C7D">
              <w:rPr>
                <w:color w:val="auto"/>
              </w:rPr>
              <w:t xml:space="preserve"> </w:t>
            </w:r>
            <w:r w:rsidR="006D2FAD" w:rsidRPr="00D254EB">
              <w:rPr>
                <w:color w:val="auto"/>
              </w:rPr>
              <w:t>Python</w:t>
            </w:r>
          </w:p>
          <w:p w:rsidR="006D2FAD" w:rsidRPr="00D254EB" w:rsidRDefault="002514A7" w:rsidP="006D2FAD">
            <w:pPr>
              <w:pStyle w:val="ListBullet"/>
              <w:numPr>
                <w:ilvl w:val="0"/>
                <w:numId w:val="0"/>
              </w:numPr>
              <w:contextualSpacing w:val="0"/>
              <w:rPr>
                <w:color w:val="auto"/>
              </w:rPr>
            </w:pPr>
            <w:r w:rsidRPr="00D254EB">
              <w:rPr>
                <w:color w:val="auto"/>
              </w:rPr>
              <w:t xml:space="preserve">         </w:t>
            </w:r>
            <w:r w:rsidR="00F13C7D">
              <w:rPr>
                <w:color w:val="auto"/>
              </w:rPr>
              <w:t xml:space="preserve"> </w:t>
            </w:r>
            <w:r w:rsidR="006D2FAD" w:rsidRPr="00D254EB">
              <w:rPr>
                <w:color w:val="auto"/>
              </w:rPr>
              <w:t>C and C++ programming</w:t>
            </w:r>
          </w:p>
          <w:p w:rsidR="006D2FAD" w:rsidRPr="00D254EB" w:rsidRDefault="00F13C7D" w:rsidP="006D2FAD">
            <w:pPr>
              <w:pStyle w:val="ListBullet"/>
              <w:numPr>
                <w:ilvl w:val="0"/>
                <w:numId w:val="0"/>
              </w:numPr>
              <w:contextualSpacing w:val="0"/>
              <w:rPr>
                <w:color w:val="auto"/>
              </w:rPr>
            </w:pPr>
            <w:r>
              <w:rPr>
                <w:color w:val="auto"/>
              </w:rPr>
              <w:t xml:space="preserve">          K</w:t>
            </w:r>
            <w:r w:rsidR="006D2FAD" w:rsidRPr="00D254EB">
              <w:rPr>
                <w:color w:val="auto"/>
              </w:rPr>
              <w:t>nowledge in oops</w:t>
            </w:r>
          </w:p>
          <w:p w:rsidR="001E3120" w:rsidRPr="006E1507" w:rsidRDefault="001E3120" w:rsidP="002514A7">
            <w:pPr>
              <w:pStyle w:val="ListBullet"/>
              <w:numPr>
                <w:ilvl w:val="0"/>
                <w:numId w:val="0"/>
              </w:numPr>
              <w:ind w:left="360"/>
              <w:contextualSpacing w:val="0"/>
            </w:pPr>
          </w:p>
        </w:tc>
      </w:tr>
    </w:tbl>
    <w:p w:rsidR="00D72B53" w:rsidRDefault="00D72B53" w:rsidP="00D72B53">
      <w:pPr>
        <w:rPr>
          <w:b/>
          <w:color w:val="auto"/>
          <w:sz w:val="28"/>
          <w:szCs w:val="28"/>
        </w:rPr>
      </w:pPr>
      <w:r w:rsidRPr="00D72B53">
        <w:rPr>
          <w:b/>
          <w:color w:val="auto"/>
          <w:sz w:val="28"/>
          <w:szCs w:val="28"/>
        </w:rPr>
        <w:lastRenderedPageBreak/>
        <w:t>PROJECTS</w:t>
      </w:r>
      <w:r>
        <w:rPr>
          <w:b/>
          <w:color w:val="auto"/>
          <w:sz w:val="28"/>
          <w:szCs w:val="28"/>
        </w:rPr>
        <w:t>:</w:t>
      </w:r>
    </w:p>
    <w:p w:rsidR="00D72B53" w:rsidRPr="00D254EB" w:rsidRDefault="00D72B53" w:rsidP="00D72B53">
      <w:pPr>
        <w:pStyle w:val="ListParagraph"/>
        <w:numPr>
          <w:ilvl w:val="0"/>
          <w:numId w:val="14"/>
        </w:numPr>
        <w:rPr>
          <w:b/>
          <w:color w:val="auto"/>
        </w:rPr>
      </w:pPr>
      <w:r w:rsidRPr="00D254EB">
        <w:rPr>
          <w:b/>
          <w:color w:val="auto"/>
        </w:rPr>
        <w:t>Students Attendance Management System</w:t>
      </w:r>
    </w:p>
    <w:p w:rsidR="00D254EB" w:rsidRPr="00F13C7D" w:rsidRDefault="00D254EB" w:rsidP="00D254EB">
      <w:pPr>
        <w:pStyle w:val="ListParagraph"/>
        <w:rPr>
          <w:color w:val="auto"/>
        </w:rPr>
      </w:pPr>
      <w:r w:rsidRPr="00F13C7D">
        <w:rPr>
          <w:color w:val="auto"/>
        </w:rPr>
        <w:t>Student attendance management system deals with the maintenance of the student's attendance details through a java application. It generates the attendance of the student on basis of presence in their respective classes.  The teacher handling the particular subjects is responsible to mark the attend</w:t>
      </w:r>
      <w:bookmarkStart w:id="0" w:name="_GoBack"/>
      <w:bookmarkEnd w:id="0"/>
      <w:r w:rsidRPr="00F13C7D">
        <w:rPr>
          <w:color w:val="auto"/>
        </w:rPr>
        <w:t xml:space="preserve">ance for all their students. We can also update attendance when a duty leave has been approved.  The student’s attendance reports are generated as a pdf document on a monthly basis.  Admin, principal, </w:t>
      </w:r>
      <w:proofErr w:type="spellStart"/>
      <w:r w:rsidRPr="00F13C7D">
        <w:rPr>
          <w:color w:val="auto"/>
        </w:rPr>
        <w:t>hod</w:t>
      </w:r>
      <w:proofErr w:type="spellEnd"/>
      <w:r w:rsidRPr="00F13C7D">
        <w:rPr>
          <w:color w:val="auto"/>
        </w:rPr>
        <w:t>, teacher, staff advisor and student are the users</w:t>
      </w:r>
    </w:p>
    <w:p w:rsidR="00D72B53" w:rsidRPr="00D254EB" w:rsidRDefault="00D72B53" w:rsidP="00D72B53">
      <w:pPr>
        <w:pStyle w:val="ListParagraph"/>
        <w:numPr>
          <w:ilvl w:val="0"/>
          <w:numId w:val="14"/>
        </w:numPr>
        <w:rPr>
          <w:b/>
          <w:color w:val="auto"/>
        </w:rPr>
      </w:pPr>
      <w:r w:rsidRPr="00D254EB">
        <w:rPr>
          <w:b/>
          <w:color w:val="auto"/>
        </w:rPr>
        <w:t>Mental Health application</w:t>
      </w:r>
    </w:p>
    <w:p w:rsidR="00D254EB" w:rsidRPr="00D254EB" w:rsidRDefault="00D254EB" w:rsidP="00D254EB">
      <w:pPr>
        <w:pStyle w:val="ListParagraph"/>
        <w:rPr>
          <w:color w:val="auto"/>
          <w:sz w:val="20"/>
          <w:szCs w:val="20"/>
        </w:rPr>
      </w:pPr>
      <w:r w:rsidRPr="00D254EB">
        <w:rPr>
          <w:color w:val="auto"/>
          <w:sz w:val="20"/>
          <w:szCs w:val="20"/>
        </w:rPr>
        <w:t>The application will initially let the client sign in and after that, it will show a few arrangements of questionnaires to which the client needs to reply. As indicated by answers given by the client, the condition of mental prosperity is shown and based on which legitimate idea is given. There will also be an area where they can personally contact a specialist and we provide tasks to improve their moods. There is a chat room section for users to communicate with each other.</w:t>
      </w:r>
    </w:p>
    <w:p w:rsidR="00D72B53" w:rsidRPr="00CF1A49" w:rsidRDefault="00D72B53" w:rsidP="00D72B53">
      <w:pPr>
        <w:pStyle w:val="Heading1"/>
      </w:pPr>
      <w:r>
        <w:t>INTERPERSONAL SKILLS                           LANGUAGES known</w:t>
      </w:r>
    </w:p>
    <w:p w:rsidR="00D72B53" w:rsidRPr="00D254EB" w:rsidRDefault="00D72B53" w:rsidP="00D72B53">
      <w:pPr>
        <w:pStyle w:val="ListParagraph"/>
        <w:numPr>
          <w:ilvl w:val="0"/>
          <w:numId w:val="14"/>
        </w:numPr>
        <w:rPr>
          <w:color w:val="auto"/>
        </w:rPr>
      </w:pPr>
      <w:r w:rsidRPr="00D254EB">
        <w:rPr>
          <w:color w:val="auto"/>
        </w:rPr>
        <w:t>Friendly                                                                                                      English</w:t>
      </w:r>
    </w:p>
    <w:p w:rsidR="00D72B53" w:rsidRPr="00D254EB" w:rsidRDefault="00D72B53" w:rsidP="00D72B53">
      <w:pPr>
        <w:pStyle w:val="ListParagraph"/>
        <w:numPr>
          <w:ilvl w:val="0"/>
          <w:numId w:val="14"/>
        </w:numPr>
        <w:rPr>
          <w:color w:val="auto"/>
        </w:rPr>
      </w:pPr>
      <w:r w:rsidRPr="00D254EB">
        <w:rPr>
          <w:color w:val="auto"/>
        </w:rPr>
        <w:t>Love to work with the teams                                                                 Malayalam</w:t>
      </w:r>
    </w:p>
    <w:p w:rsidR="00D72B53" w:rsidRPr="00D254EB" w:rsidRDefault="00D72B53" w:rsidP="00D72B53">
      <w:pPr>
        <w:pStyle w:val="ListParagraph"/>
        <w:numPr>
          <w:ilvl w:val="0"/>
          <w:numId w:val="14"/>
        </w:numPr>
        <w:rPr>
          <w:color w:val="auto"/>
        </w:rPr>
      </w:pPr>
      <w:r w:rsidRPr="00D254EB">
        <w:rPr>
          <w:color w:val="auto"/>
        </w:rPr>
        <w:t>Fast learner                                                                                               Tamil</w:t>
      </w:r>
    </w:p>
    <w:p w:rsidR="00D72B53" w:rsidRPr="00D254EB" w:rsidRDefault="00D72B53" w:rsidP="00D72B53">
      <w:pPr>
        <w:pStyle w:val="ListParagraph"/>
        <w:numPr>
          <w:ilvl w:val="0"/>
          <w:numId w:val="14"/>
        </w:numPr>
        <w:rPr>
          <w:color w:val="auto"/>
        </w:rPr>
      </w:pPr>
      <w:r w:rsidRPr="00D254EB">
        <w:rPr>
          <w:color w:val="auto"/>
        </w:rPr>
        <w:t>Always want to improve                                                                         Hindi</w:t>
      </w:r>
    </w:p>
    <w:p w:rsidR="00D72B53" w:rsidRPr="00D254EB" w:rsidRDefault="00D72B53" w:rsidP="00D72B53">
      <w:pPr>
        <w:pStyle w:val="ListParagraph"/>
        <w:numPr>
          <w:ilvl w:val="0"/>
          <w:numId w:val="14"/>
        </w:numPr>
        <w:rPr>
          <w:color w:val="auto"/>
        </w:rPr>
      </w:pPr>
      <w:r w:rsidRPr="00D254EB">
        <w:rPr>
          <w:color w:val="auto"/>
        </w:rPr>
        <w:t>Communication skills</w:t>
      </w:r>
    </w:p>
    <w:p w:rsidR="00D72B53" w:rsidRDefault="00D72B53" w:rsidP="00D72B53"/>
    <w:p w:rsidR="00D72B53" w:rsidRDefault="00D72B53" w:rsidP="00D72B53">
      <w:pPr>
        <w:rPr>
          <w:b/>
        </w:rPr>
      </w:pPr>
      <w:r w:rsidRPr="00D72B53">
        <w:rPr>
          <w:b/>
          <w:color w:val="auto"/>
          <w:sz w:val="28"/>
          <w:szCs w:val="28"/>
        </w:rPr>
        <w:t>HOBBIES</w:t>
      </w:r>
      <w:r w:rsidRPr="00D72B53">
        <w:rPr>
          <w:b/>
        </w:rPr>
        <w:t xml:space="preserve">    </w:t>
      </w:r>
      <w:r w:rsidR="00A5748A">
        <w:rPr>
          <w:b/>
        </w:rPr>
        <w:t xml:space="preserve">                                                                                            </w:t>
      </w:r>
      <w:r w:rsidR="00A5748A" w:rsidRPr="00A5748A">
        <w:rPr>
          <w:b/>
          <w:sz w:val="24"/>
          <w:szCs w:val="24"/>
        </w:rPr>
        <w:t>PERSONAL DETAILS</w:t>
      </w:r>
    </w:p>
    <w:p w:rsidR="00A5748A" w:rsidRPr="00A5748A" w:rsidRDefault="00D72B53" w:rsidP="00A5748A">
      <w:pPr>
        <w:pStyle w:val="ListParagraph"/>
        <w:numPr>
          <w:ilvl w:val="0"/>
          <w:numId w:val="15"/>
        </w:numPr>
        <w:rPr>
          <w:color w:val="auto"/>
        </w:rPr>
      </w:pPr>
      <w:r w:rsidRPr="00D254EB">
        <w:rPr>
          <w:color w:val="auto"/>
        </w:rPr>
        <w:t xml:space="preserve">Watching Movies </w:t>
      </w:r>
      <w:r w:rsidR="00A5748A">
        <w:rPr>
          <w:color w:val="auto"/>
        </w:rPr>
        <w:t xml:space="preserve">                                                                            DOB:23-07-2001</w:t>
      </w:r>
    </w:p>
    <w:p w:rsidR="00A5748A" w:rsidRPr="00A5748A" w:rsidRDefault="00D72B53" w:rsidP="00A5748A">
      <w:pPr>
        <w:pStyle w:val="ListParagraph"/>
        <w:numPr>
          <w:ilvl w:val="0"/>
          <w:numId w:val="15"/>
        </w:numPr>
        <w:rPr>
          <w:color w:val="auto"/>
        </w:rPr>
      </w:pPr>
      <w:r w:rsidRPr="00D254EB">
        <w:rPr>
          <w:color w:val="auto"/>
        </w:rPr>
        <w:t xml:space="preserve">Playing Football </w:t>
      </w:r>
      <w:r w:rsidR="00A5748A">
        <w:rPr>
          <w:color w:val="auto"/>
        </w:rPr>
        <w:t xml:space="preserve">                                                                               FATHER:SHIBU A T</w:t>
      </w:r>
    </w:p>
    <w:p w:rsidR="00D72B53" w:rsidRPr="00D254EB" w:rsidRDefault="00D72B53" w:rsidP="00D72B53">
      <w:pPr>
        <w:pStyle w:val="ListParagraph"/>
        <w:numPr>
          <w:ilvl w:val="0"/>
          <w:numId w:val="15"/>
        </w:numPr>
        <w:rPr>
          <w:color w:val="auto"/>
        </w:rPr>
      </w:pPr>
      <w:r w:rsidRPr="00D254EB">
        <w:rPr>
          <w:color w:val="auto"/>
        </w:rPr>
        <w:t>Listening music</w:t>
      </w:r>
      <w:r w:rsidR="00A5748A">
        <w:rPr>
          <w:color w:val="auto"/>
        </w:rPr>
        <w:t xml:space="preserve">                                                                                 MOTHER:DHANESH KUMARI R N</w:t>
      </w:r>
    </w:p>
    <w:p w:rsidR="00D72B53" w:rsidRPr="00D254EB" w:rsidRDefault="00D72B53" w:rsidP="00D72B53">
      <w:pPr>
        <w:pStyle w:val="ListParagraph"/>
        <w:numPr>
          <w:ilvl w:val="0"/>
          <w:numId w:val="15"/>
        </w:numPr>
        <w:rPr>
          <w:b/>
          <w:color w:val="auto"/>
        </w:rPr>
      </w:pPr>
      <w:r w:rsidRPr="00D254EB">
        <w:rPr>
          <w:color w:val="auto"/>
        </w:rPr>
        <w:t>Video games</w:t>
      </w:r>
      <w:r w:rsidRPr="00D254EB">
        <w:rPr>
          <w:b/>
          <w:color w:val="auto"/>
        </w:rPr>
        <w:t xml:space="preserve">                            </w:t>
      </w:r>
      <w:r w:rsidR="00A5748A">
        <w:rPr>
          <w:b/>
          <w:color w:val="auto"/>
        </w:rPr>
        <w:t xml:space="preserve">                                                          </w:t>
      </w:r>
      <w:r w:rsidR="00A5748A" w:rsidRPr="00A5748A">
        <w:rPr>
          <w:color w:val="auto"/>
        </w:rPr>
        <w:t>NATIONALITY:INDIAN</w:t>
      </w:r>
    </w:p>
    <w:p w:rsidR="00D72B53" w:rsidRPr="00D72B53" w:rsidRDefault="00D72B53" w:rsidP="00D72B53">
      <w:pPr>
        <w:rPr>
          <w:color w:val="auto"/>
        </w:rPr>
      </w:pPr>
    </w:p>
    <w:p w:rsidR="00D72B53" w:rsidRDefault="00D72B53" w:rsidP="00D72B53">
      <w:pPr>
        <w:pBdr>
          <w:bottom w:val="single" w:sz="6" w:space="1" w:color="auto"/>
        </w:pBdr>
        <w:rPr>
          <w:b/>
          <w:color w:val="auto"/>
          <w:sz w:val="28"/>
          <w:szCs w:val="28"/>
        </w:rPr>
      </w:pPr>
    </w:p>
    <w:p w:rsidR="00A5748A" w:rsidRDefault="00A5748A" w:rsidP="00D72B53">
      <w:pPr>
        <w:rPr>
          <w:b/>
          <w:color w:val="auto"/>
          <w:sz w:val="28"/>
          <w:szCs w:val="28"/>
        </w:rPr>
      </w:pPr>
      <w:r>
        <w:rPr>
          <w:b/>
          <w:color w:val="auto"/>
          <w:sz w:val="28"/>
          <w:szCs w:val="28"/>
        </w:rPr>
        <w:t xml:space="preserve">                                                    DECLARATION</w:t>
      </w:r>
    </w:p>
    <w:p w:rsidR="00A5748A" w:rsidRPr="00B3352D" w:rsidRDefault="00A5748A" w:rsidP="00D72B53">
      <w:pPr>
        <w:rPr>
          <w:b/>
          <w:color w:val="auto"/>
          <w:sz w:val="28"/>
          <w:szCs w:val="28"/>
        </w:rPr>
      </w:pPr>
      <w:r w:rsidRPr="00B3352D">
        <w:rPr>
          <w:b/>
          <w:color w:val="auto"/>
          <w:sz w:val="28"/>
          <w:szCs w:val="28"/>
        </w:rPr>
        <w:t xml:space="preserve">               </w:t>
      </w:r>
      <w:r w:rsidRPr="00B3352D">
        <w:rPr>
          <w:b/>
        </w:rPr>
        <w:t>I hereby declare that the information are true to the best of my knowledge</w:t>
      </w:r>
    </w:p>
    <w:sectPr w:rsidR="00A5748A" w:rsidRPr="00B3352D"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38F" w:rsidRDefault="0022138F" w:rsidP="0068194B">
      <w:r>
        <w:separator/>
      </w:r>
    </w:p>
    <w:p w:rsidR="0022138F" w:rsidRDefault="0022138F"/>
    <w:p w:rsidR="0022138F" w:rsidRDefault="0022138F"/>
  </w:endnote>
  <w:endnote w:type="continuationSeparator" w:id="0">
    <w:p w:rsidR="0022138F" w:rsidRDefault="0022138F" w:rsidP="0068194B">
      <w:r>
        <w:continuationSeparator/>
      </w:r>
    </w:p>
    <w:p w:rsidR="0022138F" w:rsidRDefault="0022138F"/>
    <w:p w:rsidR="0022138F" w:rsidRDefault="002213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F13C7D">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38F" w:rsidRDefault="0022138F" w:rsidP="0068194B">
      <w:r>
        <w:separator/>
      </w:r>
    </w:p>
    <w:p w:rsidR="0022138F" w:rsidRDefault="0022138F"/>
    <w:p w:rsidR="0022138F" w:rsidRDefault="0022138F"/>
  </w:footnote>
  <w:footnote w:type="continuationSeparator" w:id="0">
    <w:p w:rsidR="0022138F" w:rsidRDefault="0022138F" w:rsidP="0068194B">
      <w:r>
        <w:continuationSeparator/>
      </w:r>
    </w:p>
    <w:p w:rsidR="0022138F" w:rsidRDefault="0022138F"/>
    <w:p w:rsidR="0022138F" w:rsidRDefault="002213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53D11FF"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3EFE1306"/>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A914FE7"/>
    <w:multiLevelType w:val="hybridMultilevel"/>
    <w:tmpl w:val="000E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FAC7AF5"/>
    <w:multiLevelType w:val="hybridMultilevel"/>
    <w:tmpl w:val="BF34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3"/>
  </w:num>
  <w:num w:numId="10">
    <w:abstractNumId w:val="5"/>
  </w:num>
  <w:num w:numId="11">
    <w:abstractNumId w:val="4"/>
  </w:num>
  <w:num w:numId="12">
    <w:abstractNumId w:val="1"/>
  </w:num>
  <w:num w:numId="13">
    <w:abstractNumId w:val="0"/>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68E"/>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138F"/>
    <w:rsid w:val="002253B0"/>
    <w:rsid w:val="00236D54"/>
    <w:rsid w:val="00241D8C"/>
    <w:rsid w:val="00241FDB"/>
    <w:rsid w:val="0024720C"/>
    <w:rsid w:val="002514A7"/>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E6849"/>
    <w:rsid w:val="0050068E"/>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2FAD"/>
    <w:rsid w:val="006E1507"/>
    <w:rsid w:val="00712D8B"/>
    <w:rsid w:val="007273B7"/>
    <w:rsid w:val="00733E0A"/>
    <w:rsid w:val="0074403D"/>
    <w:rsid w:val="00746D44"/>
    <w:rsid w:val="007538DC"/>
    <w:rsid w:val="00757803"/>
    <w:rsid w:val="007654BD"/>
    <w:rsid w:val="0079206B"/>
    <w:rsid w:val="00796076"/>
    <w:rsid w:val="007C0566"/>
    <w:rsid w:val="007C606B"/>
    <w:rsid w:val="007E6A61"/>
    <w:rsid w:val="00801140"/>
    <w:rsid w:val="00803404"/>
    <w:rsid w:val="00834955"/>
    <w:rsid w:val="00855B59"/>
    <w:rsid w:val="00860461"/>
    <w:rsid w:val="0086487C"/>
    <w:rsid w:val="00870B20"/>
    <w:rsid w:val="00877B80"/>
    <w:rsid w:val="008829F8"/>
    <w:rsid w:val="00885897"/>
    <w:rsid w:val="008A6538"/>
    <w:rsid w:val="008C7056"/>
    <w:rsid w:val="008F3B14"/>
    <w:rsid w:val="00901899"/>
    <w:rsid w:val="0090315A"/>
    <w:rsid w:val="0090344B"/>
    <w:rsid w:val="00904E54"/>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05475"/>
    <w:rsid w:val="00A14534"/>
    <w:rsid w:val="00A16DAA"/>
    <w:rsid w:val="00A24162"/>
    <w:rsid w:val="00A25023"/>
    <w:rsid w:val="00A270EA"/>
    <w:rsid w:val="00A34BA2"/>
    <w:rsid w:val="00A36F27"/>
    <w:rsid w:val="00A42E32"/>
    <w:rsid w:val="00A46E63"/>
    <w:rsid w:val="00A51DC5"/>
    <w:rsid w:val="00A53DE1"/>
    <w:rsid w:val="00A5748A"/>
    <w:rsid w:val="00A615E1"/>
    <w:rsid w:val="00A755E8"/>
    <w:rsid w:val="00A93A5D"/>
    <w:rsid w:val="00AB32F8"/>
    <w:rsid w:val="00AB610B"/>
    <w:rsid w:val="00AD360E"/>
    <w:rsid w:val="00AD40FB"/>
    <w:rsid w:val="00AD782D"/>
    <w:rsid w:val="00AE7650"/>
    <w:rsid w:val="00B10EBE"/>
    <w:rsid w:val="00B236F1"/>
    <w:rsid w:val="00B3352D"/>
    <w:rsid w:val="00B44128"/>
    <w:rsid w:val="00B50F99"/>
    <w:rsid w:val="00B51D1B"/>
    <w:rsid w:val="00B540F4"/>
    <w:rsid w:val="00B60FD0"/>
    <w:rsid w:val="00B622DF"/>
    <w:rsid w:val="00B6332A"/>
    <w:rsid w:val="00B81760"/>
    <w:rsid w:val="00B8494C"/>
    <w:rsid w:val="00BA1546"/>
    <w:rsid w:val="00BB4E51"/>
    <w:rsid w:val="00BD431F"/>
    <w:rsid w:val="00BD510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254EB"/>
    <w:rsid w:val="00D305E5"/>
    <w:rsid w:val="00D37CD3"/>
    <w:rsid w:val="00D66A52"/>
    <w:rsid w:val="00D66EFA"/>
    <w:rsid w:val="00D72A2D"/>
    <w:rsid w:val="00D72B53"/>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13C7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9D3D2A-1C43-48AD-951C-880DACC7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1AF543577E424182BE26A7915FD088"/>
        <w:category>
          <w:name w:val="General"/>
          <w:gallery w:val="placeholder"/>
        </w:category>
        <w:types>
          <w:type w:val="bbPlcHdr"/>
        </w:types>
        <w:behaviors>
          <w:behavior w:val="content"/>
        </w:behaviors>
        <w:guid w:val="{D95FC9F3-5E1A-4337-9B0F-290E365A2F55}"/>
      </w:docPartPr>
      <w:docPartBody>
        <w:p w:rsidR="00A63449" w:rsidRDefault="00C50D29">
          <w:pPr>
            <w:pStyle w:val="DE1AF543577E424182BE26A7915FD088"/>
          </w:pPr>
          <w:r w:rsidRPr="00CF1A49">
            <w:t>Address</w:t>
          </w:r>
        </w:p>
      </w:docPartBody>
    </w:docPart>
    <w:docPart>
      <w:docPartPr>
        <w:name w:val="768523949C704A6D93E05EC519333791"/>
        <w:category>
          <w:name w:val="General"/>
          <w:gallery w:val="placeholder"/>
        </w:category>
        <w:types>
          <w:type w:val="bbPlcHdr"/>
        </w:types>
        <w:behaviors>
          <w:behavior w:val="content"/>
        </w:behaviors>
        <w:guid w:val="{8937ADE7-97F8-4046-949E-95D3DB31A3E2}"/>
      </w:docPartPr>
      <w:docPartBody>
        <w:p w:rsidR="00A63449" w:rsidRDefault="00C50D29">
          <w:pPr>
            <w:pStyle w:val="768523949C704A6D93E05EC519333791"/>
          </w:pPr>
          <w:r w:rsidRPr="00CF1A49">
            <w:t>Experience</w:t>
          </w:r>
        </w:p>
      </w:docPartBody>
    </w:docPart>
    <w:docPart>
      <w:docPartPr>
        <w:name w:val="8315340CB3B14FF5AD2C5131175B72E1"/>
        <w:category>
          <w:name w:val="General"/>
          <w:gallery w:val="placeholder"/>
        </w:category>
        <w:types>
          <w:type w:val="bbPlcHdr"/>
        </w:types>
        <w:behaviors>
          <w:behavior w:val="content"/>
        </w:behaviors>
        <w:guid w:val="{4A8C5F40-B895-4C3F-8124-486A07A46215}"/>
      </w:docPartPr>
      <w:docPartBody>
        <w:p w:rsidR="00A63449" w:rsidRDefault="00C50D29">
          <w:pPr>
            <w:pStyle w:val="8315340CB3B14FF5AD2C5131175B72E1"/>
          </w:pPr>
          <w:r w:rsidRPr="00CF1A49">
            <w:t>Education</w:t>
          </w:r>
        </w:p>
      </w:docPartBody>
    </w:docPart>
    <w:docPart>
      <w:docPartPr>
        <w:name w:val="1DF0375596DF45BAB41345A5EFC12281"/>
        <w:category>
          <w:name w:val="General"/>
          <w:gallery w:val="placeholder"/>
        </w:category>
        <w:types>
          <w:type w:val="bbPlcHdr"/>
        </w:types>
        <w:behaviors>
          <w:behavior w:val="content"/>
        </w:behaviors>
        <w:guid w:val="{269473AB-AE0F-4D10-B0FA-3889D5AD7FDC}"/>
      </w:docPartPr>
      <w:docPartBody>
        <w:p w:rsidR="00A63449" w:rsidRDefault="00C50D29">
          <w:pPr>
            <w:pStyle w:val="1DF0375596DF45BAB41345A5EFC1228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6D2"/>
    <w:rsid w:val="00A63449"/>
    <w:rsid w:val="00B956D2"/>
    <w:rsid w:val="00C50D29"/>
    <w:rsid w:val="00DD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02FD104F7F4C60A42D1F682D30E61B">
    <w:name w:val="D102FD104F7F4C60A42D1F682D30E61B"/>
  </w:style>
  <w:style w:type="character" w:styleId="IntenseEmphasis">
    <w:name w:val="Intense Emphasis"/>
    <w:basedOn w:val="DefaultParagraphFont"/>
    <w:uiPriority w:val="2"/>
    <w:rPr>
      <w:b/>
      <w:iCs/>
      <w:color w:val="262626" w:themeColor="text1" w:themeTint="D9"/>
    </w:rPr>
  </w:style>
  <w:style w:type="paragraph" w:customStyle="1" w:styleId="815EC7F9A9884F3FA3F6E29859CBE100">
    <w:name w:val="815EC7F9A9884F3FA3F6E29859CBE100"/>
  </w:style>
  <w:style w:type="paragraph" w:customStyle="1" w:styleId="DE1AF543577E424182BE26A7915FD088">
    <w:name w:val="DE1AF543577E424182BE26A7915FD088"/>
  </w:style>
  <w:style w:type="paragraph" w:customStyle="1" w:styleId="BD3AACF8235C4D23AF66B5735A224F1D">
    <w:name w:val="BD3AACF8235C4D23AF66B5735A224F1D"/>
  </w:style>
  <w:style w:type="paragraph" w:customStyle="1" w:styleId="C65E565A509849419252841A2526CF72">
    <w:name w:val="C65E565A509849419252841A2526CF72"/>
  </w:style>
  <w:style w:type="paragraph" w:customStyle="1" w:styleId="CC42B8B9FC084959A20BA32487682D97">
    <w:name w:val="CC42B8B9FC084959A20BA32487682D97"/>
  </w:style>
  <w:style w:type="paragraph" w:customStyle="1" w:styleId="068CC5132B4C475099B420ABA01C63C8">
    <w:name w:val="068CC5132B4C475099B420ABA01C63C8"/>
  </w:style>
  <w:style w:type="paragraph" w:customStyle="1" w:styleId="5DBA80D4B6374F5C97DD57F71FA78D3D">
    <w:name w:val="5DBA80D4B6374F5C97DD57F71FA78D3D"/>
  </w:style>
  <w:style w:type="paragraph" w:customStyle="1" w:styleId="1C0568FE3195456484AA6ECEE36A9CE8">
    <w:name w:val="1C0568FE3195456484AA6ECEE36A9CE8"/>
  </w:style>
  <w:style w:type="paragraph" w:customStyle="1" w:styleId="FCE09F85F38F4165B13E3349C1406BC9">
    <w:name w:val="FCE09F85F38F4165B13E3349C1406BC9"/>
  </w:style>
  <w:style w:type="paragraph" w:customStyle="1" w:styleId="ED7FC0444AFD4A5781C435D2BFA67ADE">
    <w:name w:val="ED7FC0444AFD4A5781C435D2BFA67ADE"/>
  </w:style>
  <w:style w:type="paragraph" w:customStyle="1" w:styleId="768523949C704A6D93E05EC519333791">
    <w:name w:val="768523949C704A6D93E05EC519333791"/>
  </w:style>
  <w:style w:type="paragraph" w:customStyle="1" w:styleId="87F58B1A274E4361B796FCC2DB64FF63">
    <w:name w:val="87F58B1A274E4361B796FCC2DB64FF63"/>
  </w:style>
  <w:style w:type="paragraph" w:customStyle="1" w:styleId="3C83FC2764BE42B18878BC3008F02C59">
    <w:name w:val="3C83FC2764BE42B18878BC3008F02C59"/>
  </w:style>
  <w:style w:type="paragraph" w:customStyle="1" w:styleId="B7B707D5587F4014BFCF15F3CF2892A4">
    <w:name w:val="B7B707D5587F4014BFCF15F3CF2892A4"/>
  </w:style>
  <w:style w:type="character" w:styleId="SubtleReference">
    <w:name w:val="Subtle Reference"/>
    <w:basedOn w:val="DefaultParagraphFont"/>
    <w:uiPriority w:val="10"/>
    <w:qFormat/>
    <w:rPr>
      <w:b/>
      <w:caps w:val="0"/>
      <w:smallCaps/>
      <w:color w:val="595959" w:themeColor="text1" w:themeTint="A6"/>
    </w:rPr>
  </w:style>
  <w:style w:type="paragraph" w:customStyle="1" w:styleId="44FA6E6E771546DB911ECE217BCDAAB0">
    <w:name w:val="44FA6E6E771546DB911ECE217BCDAAB0"/>
  </w:style>
  <w:style w:type="paragraph" w:customStyle="1" w:styleId="FF84294F714247AB9A30F2BCEDC82DE8">
    <w:name w:val="FF84294F714247AB9A30F2BCEDC82DE8"/>
  </w:style>
  <w:style w:type="paragraph" w:customStyle="1" w:styleId="559BD95AE56F4451AD40731BE25308E5">
    <w:name w:val="559BD95AE56F4451AD40731BE25308E5"/>
  </w:style>
  <w:style w:type="paragraph" w:customStyle="1" w:styleId="90780509F37944C58E5CD11A928D43BC">
    <w:name w:val="90780509F37944C58E5CD11A928D43BC"/>
  </w:style>
  <w:style w:type="paragraph" w:customStyle="1" w:styleId="5EFB8A26C87340029A2B3FE2BE144304">
    <w:name w:val="5EFB8A26C87340029A2B3FE2BE144304"/>
  </w:style>
  <w:style w:type="paragraph" w:customStyle="1" w:styleId="A2ABFBA3E4E445C3A2DBC0795DA450C7">
    <w:name w:val="A2ABFBA3E4E445C3A2DBC0795DA450C7"/>
  </w:style>
  <w:style w:type="paragraph" w:customStyle="1" w:styleId="C9B87D9B615B48189FB0BC54E1CE3326">
    <w:name w:val="C9B87D9B615B48189FB0BC54E1CE3326"/>
  </w:style>
  <w:style w:type="paragraph" w:customStyle="1" w:styleId="8315340CB3B14FF5AD2C5131175B72E1">
    <w:name w:val="8315340CB3B14FF5AD2C5131175B72E1"/>
  </w:style>
  <w:style w:type="paragraph" w:customStyle="1" w:styleId="4555541D76894F04BE96E4C49540CA11">
    <w:name w:val="4555541D76894F04BE96E4C49540CA11"/>
  </w:style>
  <w:style w:type="paragraph" w:customStyle="1" w:styleId="4055F1DF034F497897E7226B8E1E3B0E">
    <w:name w:val="4055F1DF034F497897E7226B8E1E3B0E"/>
  </w:style>
  <w:style w:type="paragraph" w:customStyle="1" w:styleId="0183E0932E354C16937DB5C38B62604C">
    <w:name w:val="0183E0932E354C16937DB5C38B62604C"/>
  </w:style>
  <w:style w:type="paragraph" w:customStyle="1" w:styleId="65F0776EA68349BEA80B807A57D6B480">
    <w:name w:val="65F0776EA68349BEA80B807A57D6B480"/>
  </w:style>
  <w:style w:type="paragraph" w:customStyle="1" w:styleId="01E1A231D3D54050A42FD47915F374D3">
    <w:name w:val="01E1A231D3D54050A42FD47915F374D3"/>
  </w:style>
  <w:style w:type="paragraph" w:customStyle="1" w:styleId="41B72CDED5A54F08A672A7C2E8C2B455">
    <w:name w:val="41B72CDED5A54F08A672A7C2E8C2B455"/>
  </w:style>
  <w:style w:type="paragraph" w:customStyle="1" w:styleId="D8FBB709B5DC4FBAA529BE7A7C9E6A29">
    <w:name w:val="D8FBB709B5DC4FBAA529BE7A7C9E6A29"/>
  </w:style>
  <w:style w:type="paragraph" w:customStyle="1" w:styleId="09F6EFC23C16496CBDD184F517C0F78D">
    <w:name w:val="09F6EFC23C16496CBDD184F517C0F78D"/>
  </w:style>
  <w:style w:type="paragraph" w:customStyle="1" w:styleId="7000CF9830C645FEAC351BD4416D50A3">
    <w:name w:val="7000CF9830C645FEAC351BD4416D50A3"/>
  </w:style>
  <w:style w:type="paragraph" w:customStyle="1" w:styleId="94ECCB95B81A4DAD9275A5A2767C065C">
    <w:name w:val="94ECCB95B81A4DAD9275A5A2767C065C"/>
  </w:style>
  <w:style w:type="paragraph" w:customStyle="1" w:styleId="1DF0375596DF45BAB41345A5EFC12281">
    <w:name w:val="1DF0375596DF45BAB41345A5EFC12281"/>
  </w:style>
  <w:style w:type="paragraph" w:customStyle="1" w:styleId="37253316F2E548E380F102E723F428EF">
    <w:name w:val="37253316F2E548E380F102E723F428EF"/>
  </w:style>
  <w:style w:type="paragraph" w:customStyle="1" w:styleId="DB7E09D672A74BF29A756E5221B2AA16">
    <w:name w:val="DB7E09D672A74BF29A756E5221B2AA16"/>
  </w:style>
  <w:style w:type="paragraph" w:customStyle="1" w:styleId="C9D22CDD4A4E4946BCBC10BD83D185EC">
    <w:name w:val="C9D22CDD4A4E4946BCBC10BD83D185EC"/>
  </w:style>
  <w:style w:type="paragraph" w:customStyle="1" w:styleId="83BAD7F5A01E4C17AFC101C9F900FF13">
    <w:name w:val="83BAD7F5A01E4C17AFC101C9F900FF13"/>
  </w:style>
  <w:style w:type="paragraph" w:customStyle="1" w:styleId="01834591CDAE404CB1E07EBEE6FD05A4">
    <w:name w:val="01834591CDAE404CB1E07EBEE6FD05A4"/>
  </w:style>
  <w:style w:type="paragraph" w:customStyle="1" w:styleId="14E16C10EF8D474894D0EA48A9F3D90E">
    <w:name w:val="14E16C10EF8D474894D0EA48A9F3D90E"/>
  </w:style>
  <w:style w:type="paragraph" w:customStyle="1" w:styleId="BE7984E35E6247C0B7BB7E66173D9417">
    <w:name w:val="BE7984E35E6247C0B7BB7E66173D9417"/>
  </w:style>
  <w:style w:type="paragraph" w:customStyle="1" w:styleId="69CADCF10B6A4FE4BD3062B10AE3A8FC">
    <w:name w:val="69CADCF10B6A4FE4BD3062B10AE3A8FC"/>
    <w:rsid w:val="00B956D2"/>
  </w:style>
  <w:style w:type="paragraph" w:customStyle="1" w:styleId="502CA5E6461E434D94CB2549CBEB4C81">
    <w:name w:val="502CA5E6461E434D94CB2549CBEB4C81"/>
    <w:rsid w:val="00B956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117</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account</cp:lastModifiedBy>
  <cp:revision>5</cp:revision>
  <cp:lastPrinted>2024-01-20T07:19:00Z</cp:lastPrinted>
  <dcterms:created xsi:type="dcterms:W3CDTF">2024-01-20T05:33:00Z</dcterms:created>
  <dcterms:modified xsi:type="dcterms:W3CDTF">2024-01-20T07:33:00Z</dcterms:modified>
  <cp:category/>
</cp:coreProperties>
</file>